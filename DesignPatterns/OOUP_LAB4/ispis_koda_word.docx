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5F6B" w14:textId="7C068B9C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--------------------GUI.java------------------------</w:t>
      </w:r>
    </w:p>
    <w:p w14:paraId="29723279" w14:textId="2C686BE1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GUI extends JFrame{</w:t>
      </w:r>
    </w:p>
    <w:p w14:paraId="1D0705C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long serialVersionUID = 1L;</w:t>
      </w:r>
    </w:p>
    <w:p w14:paraId="3176830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A8CAF0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 class Platno extends JComponent{</w:t>
      </w:r>
    </w:p>
    <w:p w14:paraId="72238E6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long serialVersionUID = 1L;</w:t>
      </w:r>
    </w:p>
    <w:p w14:paraId="591C31E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DocumentModel dm;</w:t>
      </w:r>
    </w:p>
    <w:p w14:paraId="29B4702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 shiftDown = false;</w:t>
      </w:r>
    </w:p>
    <w:p w14:paraId="0A40135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 ctrlDown = false;</w:t>
      </w:r>
    </w:p>
    <w:p w14:paraId="5733A64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37F0DA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Platno(DocumentModel dm) {</w:t>
      </w:r>
    </w:p>
    <w:p w14:paraId="6C3B459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setFocusable(true);</w:t>
      </w:r>
    </w:p>
    <w:p w14:paraId="38E972D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this.dm = dm;</w:t>
      </w:r>
    </w:p>
    <w:p w14:paraId="6EE6A85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this.dm.addDocumentModelListener(this::repaint);</w:t>
      </w:r>
    </w:p>
    <w:p w14:paraId="21D531C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keyboardAndMouseListeners();</w:t>
      </w:r>
    </w:p>
    <w:p w14:paraId="0AE46CC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82EBA7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3B3E70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keyboardAndMouseListeners() {</w:t>
      </w:r>
    </w:p>
    <w:p w14:paraId="17B1FCB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addKeyListener(new KeyAdapter() {</w:t>
      </w:r>
    </w:p>
    <w:p w14:paraId="22399D4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754671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keyPressed(KeyEvent e) {</w:t>
      </w:r>
    </w:p>
    <w:p w14:paraId="1C04C31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System.out.println("Usao");</w:t>
      </w:r>
    </w:p>
    <w:p w14:paraId="7DBC1C7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switch (e.getKeyCode()) {</w:t>
      </w:r>
    </w:p>
    <w:p w14:paraId="349E0C4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KeyEvent.VK_SHIFT -&gt; shiftDown = true;</w:t>
      </w:r>
    </w:p>
    <w:p w14:paraId="2E48E47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KeyEvent.VK_CONTROL -&gt; ctrlDown = true;</w:t>
      </w:r>
    </w:p>
    <w:p w14:paraId="3D7194A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KeyEvent.VK_ESCAPE -&gt; changeState(new IdleState());</w:t>
      </w:r>
    </w:p>
    <w:p w14:paraId="49619CD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0C9F45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currentState.keyPressed(e.getKeyCode());</w:t>
      </w:r>
    </w:p>
    <w:p w14:paraId="1EAE7A9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6A2421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9CEEFA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keyReleased(KeyEvent e) {</w:t>
      </w:r>
    </w:p>
    <w:p w14:paraId="52CDD94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switch (e.getKeyCode()) {</w:t>
      </w:r>
    </w:p>
    <w:p w14:paraId="3E1638D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KeyEvent.VK_SHIFT -&gt; shiftDown = false;</w:t>
      </w:r>
    </w:p>
    <w:p w14:paraId="758E553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KeyEvent.VK_CONTROL -&gt; ctrlDown = false;</w:t>
      </w:r>
    </w:p>
    <w:p w14:paraId="7068B82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C6ED7B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357407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0550976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addMouseListener(new MouseAdapter() {</w:t>
      </w:r>
    </w:p>
    <w:p w14:paraId="7FCD2E8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7D7E97E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mousePressed(MouseEvent e) {</w:t>
      </w:r>
    </w:p>
    <w:p w14:paraId="7C9769C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currentState.mouseDown(new Point(e.getPoint().x,e.getPoint().y), shiftDown, ctrlDown);</w:t>
      </w:r>
    </w:p>
    <w:p w14:paraId="57C24C9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40201F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C12664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8E9995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mouseReleased(MouseEvent e) {</w:t>
      </w:r>
    </w:p>
    <w:p w14:paraId="54AB79D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currentState.mouseUp(new Point(e.getPoint().x,e.getPoint().y), shiftDown, ctrlDown);</w:t>
      </w:r>
    </w:p>
    <w:p w14:paraId="516DF68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297BFE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12AA14D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addMouseMotionListener(new MouseAdapter() {</w:t>
      </w:r>
    </w:p>
    <w:p w14:paraId="21EDD1E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B9B317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mouseDragged(MouseEvent e) {</w:t>
      </w:r>
    </w:p>
    <w:p w14:paraId="4BC556D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currentState.mouseDragged(new Point(e.getPoint().x,e.getPoint().y));</w:t>
      </w:r>
    </w:p>
    <w:p w14:paraId="6CA0F07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536AD5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4DA5032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E77B91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204050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F42232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74A824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Dimension getPreferredSize() {</w:t>
      </w:r>
    </w:p>
    <w:p w14:paraId="4075B19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Dimension(500,500);</w:t>
      </w:r>
    </w:p>
    <w:p w14:paraId="7E2AE41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E7D385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4E6864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paintComponent(Graphics g) {</w:t>
      </w:r>
    </w:p>
    <w:p w14:paraId="0AB9CEC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Graphics2D g2d = (Graphics2D)g;</w:t>
      </w:r>
    </w:p>
    <w:p w14:paraId="153F37C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g2d.setColor(Color.white);</w:t>
      </w:r>
    </w:p>
    <w:p w14:paraId="354AEA8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g2d.fillRect(0, 0, 500, 500);</w:t>
      </w:r>
    </w:p>
    <w:p w14:paraId="16147A8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Renderer r = new G2DRendererImpl(g2d);</w:t>
      </w:r>
    </w:p>
    <w:p w14:paraId="2AADC1C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object : dm.list()) {</w:t>
      </w:r>
    </w:p>
    <w:p w14:paraId="66EF80E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object.render(r);</w:t>
      </w:r>
    </w:p>
    <w:p w14:paraId="0D30EBB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currentState.afterDraw(r, object);</w:t>
      </w:r>
    </w:p>
    <w:p w14:paraId="28CED3F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1A6B5C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currentState.afterDraw(r);</w:t>
      </w:r>
    </w:p>
    <w:p w14:paraId="139931B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7162FA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92FB7A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6A6016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List&lt;GraphicalObject&gt; objects;</w:t>
      </w:r>
    </w:p>
    <w:p w14:paraId="49907D9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DocumentModel dm;</w:t>
      </w:r>
    </w:p>
    <w:p w14:paraId="472E29D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Platno platno;</w:t>
      </w:r>
    </w:p>
    <w:p w14:paraId="5109361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State currentState;</w:t>
      </w:r>
    </w:p>
    <w:p w14:paraId="696BECC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Map&lt;String,GraphicalObject&gt; TAGS = new HashMap&lt;&gt;();</w:t>
      </w:r>
    </w:p>
    <w:p w14:paraId="6C67C73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static {</w:t>
      </w:r>
    </w:p>
    <w:p w14:paraId="64526DE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o = new CompositeShape(null);</w:t>
      </w:r>
    </w:p>
    <w:p w14:paraId="494F50E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TAGS.put(o.getShapeID(), o);</w:t>
      </w:r>
    </w:p>
    <w:p w14:paraId="02DF457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A78019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8E24CF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GUI(List&lt;GraphicalObject&gt; objects) {</w:t>
      </w:r>
    </w:p>
    <w:p w14:paraId="1CAF45F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setDefaultCloseOperation(WindowConstants.DISPOSE_ON_CLOSE);</w:t>
      </w:r>
    </w:p>
    <w:p w14:paraId="0B1B20F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setFocusable(false);</w:t>
      </w:r>
    </w:p>
    <w:p w14:paraId="2ACC8B9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setLocation(20, 20);</w:t>
      </w:r>
    </w:p>
    <w:p w14:paraId="0413A38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currentState = new IdleState();</w:t>
      </w:r>
    </w:p>
    <w:p w14:paraId="0075481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this.objects = objects;</w:t>
      </w:r>
    </w:p>
    <w:p w14:paraId="2E5A555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(GraphicalObject graphicalObject : objects) {</w:t>
      </w:r>
    </w:p>
    <w:p w14:paraId="5A89E2E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TAGS.put(graphicalObject.getShapeID(), graphicalObject);</w:t>
      </w:r>
    </w:p>
    <w:p w14:paraId="76D2582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E8D849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dm = new DocumentModel();</w:t>
      </w:r>
    </w:p>
    <w:p w14:paraId="1623C72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initGUI();</w:t>
      </w:r>
    </w:p>
    <w:p w14:paraId="759C159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pack();</w:t>
      </w:r>
    </w:p>
    <w:p w14:paraId="7FF4DCF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FCE59B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A553EF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35D501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initGUI() {</w:t>
      </w:r>
    </w:p>
    <w:p w14:paraId="7DD64B5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setLayout(new BorderLayout());</w:t>
      </w:r>
    </w:p>
    <w:p w14:paraId="2114F8F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platno = new Platno(dm);</w:t>
      </w:r>
    </w:p>
    <w:p w14:paraId="3C9EC8C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add(platno,BorderLayout.CENTER);</w:t>
      </w:r>
    </w:p>
    <w:p w14:paraId="328A7AD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platno.requestFocusInWindow();</w:t>
      </w:r>
    </w:p>
    <w:p w14:paraId="0596D16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JToolBar t = new JToolBar();</w:t>
      </w:r>
    </w:p>
    <w:p w14:paraId="05EB898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8089DB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JButton(createAction("Učitaj", ()-&gt;{</w:t>
      </w:r>
    </w:p>
    <w:p w14:paraId="3D9872B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1C75B78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Myimport();</w:t>
      </w:r>
    </w:p>
    <w:p w14:paraId="6B0DFF0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(IOException e) {</w:t>
      </w:r>
    </w:p>
    <w:p w14:paraId="12FE3CC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e.printStackTrace();</w:t>
      </w:r>
    </w:p>
    <w:p w14:paraId="3E6DD0B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5EDE2F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})));</w:t>
      </w:r>
    </w:p>
    <w:p w14:paraId="6227E9D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JButton(createAction("Pohrani", ()-&gt;{</w:t>
      </w:r>
    </w:p>
    <w:p w14:paraId="30423F4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7882A21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Myexport();</w:t>
      </w:r>
    </w:p>
    <w:p w14:paraId="4692477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(IOException e) {</w:t>
      </w:r>
    </w:p>
    <w:p w14:paraId="74CD8A8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e.printStackTrace();</w:t>
      </w:r>
    </w:p>
    <w:p w14:paraId="0C477FF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E05A99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})));</w:t>
      </w:r>
    </w:p>
    <w:p w14:paraId="2A488EF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JButton(createAction("SVG export", ()-&gt;{</w:t>
      </w:r>
    </w:p>
    <w:p w14:paraId="3CA0F2D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059117E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SVGexport();</w:t>
      </w:r>
    </w:p>
    <w:p w14:paraId="2A4E745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(IOException e) {</w:t>
      </w:r>
    </w:p>
    <w:p w14:paraId="1ED2511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e.printStackTrace();</w:t>
      </w:r>
    </w:p>
    <w:p w14:paraId="057E12F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0AA29E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})));</w:t>
      </w:r>
    </w:p>
    <w:p w14:paraId="2B16682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obj: objects) {</w:t>
      </w:r>
    </w:p>
    <w:p w14:paraId="15A63C7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JButton(createAction(obj.getShapeName(), ()-&gt;changeState(new AddShapeState(obj, dm)))));</w:t>
      </w:r>
    </w:p>
    <w:p w14:paraId="256B7A9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74A3A3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JButton(createAction("Selektiraj", ()-&gt;changeState(new SelectShapeState(dm)))));</w:t>
      </w:r>
    </w:p>
    <w:p w14:paraId="65A7F72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JButton(createAction("Brisalo", ()-&gt;changeState(new EraserState(dm)))));</w:t>
      </w:r>
    </w:p>
    <w:p w14:paraId="77C2066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this.add(t, BorderLayout.PAGE_START);</w:t>
      </w:r>
    </w:p>
    <w:p w14:paraId="697BCEA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DB453B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9FC1B9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7BAA18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Myimport() throws IOException {</w:t>
      </w:r>
    </w:p>
    <w:p w14:paraId="4DD4A58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filePath = getPath();</w:t>
      </w:r>
    </w:p>
    <w:p w14:paraId="71DFA12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byte[] bytes = Files.readAllBytes(filePath);</w:t>
      </w:r>
    </w:p>
    <w:p w14:paraId="2B3574D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text = new String(bytes, StandardCharsets.UTF_8);</w:t>
      </w:r>
    </w:p>
    <w:p w14:paraId="3CCF12E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List&lt;String&gt; rows = new  ArrayList&lt;String&gt;(Arrays.asList(text.split("\n")));</w:t>
      </w:r>
    </w:p>
    <w:p w14:paraId="6F15CCE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Stack&lt;GraphicalObject&gt; stog = new Stack&lt;GraphicalObject&gt;();</w:t>
      </w:r>
    </w:p>
    <w:p w14:paraId="3262028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750885D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for(String row: rows) {</w:t>
      </w:r>
    </w:p>
    <w:p w14:paraId="630409F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row = row.trim();</w:t>
      </w:r>
    </w:p>
    <w:p w14:paraId="2CFEEF5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String[] parts = row.split(" ",2);</w:t>
      </w:r>
    </w:p>
    <w:p w14:paraId="4B2FE52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if(parts.length != 2) throw new IllegalArgumentException("Nepoznati row");</w:t>
      </w:r>
    </w:p>
    <w:p w14:paraId="07778E4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 = TAGS.get(parts[0]);</w:t>
      </w:r>
    </w:p>
    <w:p w14:paraId="109AADC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if(go == null) throw new IllegalArgumentException("TAG: "+ parts[0] +" nije pronađen.");</w:t>
      </w:r>
    </w:p>
    <w:p w14:paraId="1908D58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go.load(stog, parts[1]);</w:t>
      </w:r>
    </w:p>
    <w:p w14:paraId="02F36A2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F3C9ED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}catch (IllegalArgumentException e) {</w:t>
      </w:r>
    </w:p>
    <w:p w14:paraId="63A709F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e.printStackTrace();</w:t>
      </w:r>
    </w:p>
    <w:p w14:paraId="1A36CB8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432B091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5083AF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(GraphicalObject graphicalObject : stog) {</w:t>
      </w:r>
    </w:p>
    <w:p w14:paraId="07CA71B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dm.addGraphicalObject(graphicalObject);</w:t>
      </w:r>
    </w:p>
    <w:p w14:paraId="7C785EF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dm.notifyListeners();</w:t>
      </w:r>
    </w:p>
    <w:p w14:paraId="30E0883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0D5A4E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F2326D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2964E3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B445A3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Myexport() throws IOException {</w:t>
      </w:r>
    </w:p>
    <w:p w14:paraId="3845EAF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filePath = getPath();</w:t>
      </w:r>
    </w:p>
    <w:p w14:paraId="6D52D5D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List&lt;String&gt; output = new ArrayList&lt;String&gt;();</w:t>
      </w:r>
    </w:p>
    <w:p w14:paraId="1DE3C04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o: dm.list()) {</w:t>
      </w:r>
    </w:p>
    <w:p w14:paraId="4555203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o.save(output);</w:t>
      </w:r>
    </w:p>
    <w:p w14:paraId="6DC1BA7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C1A606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byte[] podatci = output.stream().collect(Collectors.joining("\n")).getBytes(StandardCharsets.UTF_8);</w:t>
      </w:r>
    </w:p>
    <w:p w14:paraId="5AF2650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Files.write(filePath, podatci);</w:t>
      </w:r>
    </w:p>
    <w:p w14:paraId="2019B9A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5F4BAF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8B4D05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SVGexport() throws IOException {</w:t>
      </w:r>
    </w:p>
    <w:p w14:paraId="7BA9B88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filePath = getPath();</w:t>
      </w:r>
    </w:p>
    <w:p w14:paraId="3918F6D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SVGRendererImpl r = new SVGRendererImpl(filePath);</w:t>
      </w:r>
    </w:p>
    <w:p w14:paraId="0DC2BA9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o: dm.list()) {</w:t>
      </w:r>
    </w:p>
    <w:p w14:paraId="027C67C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o.render(r);</w:t>
      </w:r>
    </w:p>
    <w:p w14:paraId="79A616F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3CC854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r.close();</w:t>
      </w:r>
    </w:p>
    <w:p w14:paraId="082213D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E60F71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Path getPath() throws IOException  {</w:t>
      </w:r>
    </w:p>
    <w:p w14:paraId="08F476E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filePath = fileChoice(this);</w:t>
      </w:r>
    </w:p>
    <w:p w14:paraId="2582BA0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if(filePath == null) return null;</w:t>
      </w:r>
    </w:p>
    <w:p w14:paraId="2326D81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if(!Files.exists(filePath)) Files.createFile(filePath);</w:t>
      </w:r>
    </w:p>
    <w:p w14:paraId="243D8DE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if(!Files.isReadable(filePath)) throw new IllegalArgumentException("Datoteka: " + filePath.toAbsolutePath() + "ne postoji!");</w:t>
      </w:r>
    </w:p>
    <w:p w14:paraId="6879A7B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filePath;</w:t>
      </w:r>
    </w:p>
    <w:p w14:paraId="1E2303C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055826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B7956D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Action createAction(String name,Runnable onPress) {</w:t>
      </w:r>
    </w:p>
    <w:p w14:paraId="6905DF6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AbstractAction(name) {</w:t>
      </w:r>
    </w:p>
    <w:p w14:paraId="215970E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long serialVersionUID = 1L;</w:t>
      </w:r>
    </w:p>
    <w:p w14:paraId="7F4E187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720ECF9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3D4000F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onPress.run();</w:t>
      </w:r>
    </w:p>
    <w:p w14:paraId="5B720DD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platno.requestFocusInWindow();</w:t>
      </w:r>
    </w:p>
    <w:p w14:paraId="4189286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5E0B01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57D0620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04DBA8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0F99CE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changeState(State newState) {</w:t>
      </w:r>
    </w:p>
    <w:p w14:paraId="3305AF2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this.currentState.onLeaving();</w:t>
      </w:r>
    </w:p>
    <w:p w14:paraId="7C1C2AA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this.currentState = newState;</w:t>
      </w:r>
    </w:p>
    <w:p w14:paraId="5F9E16B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dm.notifyListeners();</w:t>
      </w:r>
    </w:p>
    <w:p w14:paraId="4ED9A19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E18685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96850B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  <w:t>private static Path fileChoice(Component parent) {</w:t>
      </w:r>
    </w:p>
    <w:p w14:paraId="11EE28C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JFileChooser fc = new JFileChooser();</w:t>
      </w:r>
    </w:p>
    <w:p w14:paraId="789FCE2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fc.setDialogTitle("Open file");</w:t>
      </w:r>
    </w:p>
    <w:p w14:paraId="25B5C42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if(fc.showOpenDialog(parent)!=JFileChooser.APPROVE_OPTION) {</w:t>
      </w:r>
    </w:p>
    <w:p w14:paraId="493204E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null;</w:t>
      </w:r>
    </w:p>
    <w:p w14:paraId="1EF3B0E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5D60EE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 fileName = fc.getSelectedFile();</w:t>
      </w:r>
    </w:p>
    <w:p w14:paraId="0006288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filePath = fileName.toPath();</w:t>
      </w:r>
    </w:p>
    <w:p w14:paraId="074DABD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filePath;</w:t>
      </w:r>
    </w:p>
    <w:p w14:paraId="49C741E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C385C1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93264F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static void main(String[] args) {</w:t>
      </w:r>
    </w:p>
    <w:p w14:paraId="3D58BDB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Runnable r = new Runnable() {</w:t>
      </w:r>
    </w:p>
    <w:p w14:paraId="1071CDE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8F3C20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A681EA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run() {</w:t>
      </w:r>
    </w:p>
    <w:p w14:paraId="476BB91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List&lt;GraphicalObject&gt; objects = new ArrayList&lt;&gt;();</w:t>
      </w:r>
    </w:p>
    <w:p w14:paraId="0AA78BF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8B0F41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objects.add(new LineSegment());</w:t>
      </w:r>
    </w:p>
    <w:p w14:paraId="179212F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objects.add(new Oval());</w:t>
      </w:r>
    </w:p>
    <w:p w14:paraId="59EF69E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0BF5FC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GUI gui = new GUI(objects);</w:t>
      </w:r>
    </w:p>
    <w:p w14:paraId="58CADF8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gui.setVisible(true);</w:t>
      </w:r>
    </w:p>
    <w:p w14:paraId="79ED8C9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gui.platno.requestFocusInWindow();</w:t>
      </w:r>
    </w:p>
    <w:p w14:paraId="29375B3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BB234A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E9AB9F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60DC332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SwingUtilities.invokeLater(r);</w:t>
      </w:r>
    </w:p>
    <w:p w14:paraId="7AA27E5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DCB684E" w14:textId="2226E5DF" w:rsidR="00686B5A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494D5BC7" w14:textId="37C6AAE0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B961516" w14:textId="37DAE97B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G2DRendererImpl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.java----------------</w:t>
      </w:r>
    </w:p>
    <w:p w14:paraId="017695F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G2DRendererImpl implements Renderer {</w:t>
      </w:r>
    </w:p>
    <w:p w14:paraId="3D63C74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7E0982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Graphics2D g2d;</w:t>
      </w:r>
    </w:p>
    <w:p w14:paraId="3E39FFA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211DB0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G2DRendererImpl(Graphics2D g2d) {</w:t>
      </w:r>
    </w:p>
    <w:p w14:paraId="120C4CD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this.g2d = g2d;</w:t>
      </w:r>
    </w:p>
    <w:p w14:paraId="7CECE83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79649F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BA098D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B136F1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drawLine(Point s, Point e) {</w:t>
      </w:r>
    </w:p>
    <w:p w14:paraId="6399345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g2d.setColor(Color.blue);</w:t>
      </w:r>
    </w:p>
    <w:p w14:paraId="077A0B5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g2d.drawLine(s.getX(), s.getY(), e.getX(), e.getY());</w:t>
      </w:r>
    </w:p>
    <w:p w14:paraId="70117CE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9F2105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669089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67C14F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fillPolygon(Point[] points) {</w:t>
      </w:r>
    </w:p>
    <w:p w14:paraId="613C84A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int[] xs = Arrays.stream(points).mapToInt(Point::getX).toArray();</w:t>
      </w:r>
    </w:p>
    <w:p w14:paraId="69BA7E8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int[] ys = Arrays.stream(points).mapToInt(Point::getY).toArray();</w:t>
      </w:r>
    </w:p>
    <w:p w14:paraId="32948B7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g2d.setColor(Color.blue);</w:t>
      </w:r>
    </w:p>
    <w:p w14:paraId="07B6EAD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g2d.fillPolygon(xs, ys, points.length);</w:t>
      </w:r>
    </w:p>
    <w:p w14:paraId="0F5CCE3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g2d.setColor(Color.red);</w:t>
      </w:r>
    </w:p>
    <w:p w14:paraId="765FFB1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g2d.drawPolygon(xs, ys, points.length);</w:t>
      </w:r>
    </w:p>
    <w:p w14:paraId="3B6506CF" w14:textId="34E0B7BC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42866F7C" w14:textId="45F7CAE7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GeometryUtil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.java-------------------</w:t>
      </w:r>
    </w:p>
    <w:p w14:paraId="68625E5C" w14:textId="262DB506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GeometryUtil {</w:t>
      </w:r>
    </w:p>
    <w:p w14:paraId="20CAE17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238573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static double distanceFromPoint(Point point1, Point point2) {</w:t>
      </w:r>
    </w:p>
    <w:p w14:paraId="6677A42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dx = point1.getX() - point2.getX();</w:t>
      </w:r>
    </w:p>
    <w:p w14:paraId="16E1B36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dy = point1.getY() - point2.getY();</w:t>
      </w:r>
    </w:p>
    <w:p w14:paraId="6BAC4F9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Math.hypot(dx, dy);</w:t>
      </w:r>
    </w:p>
    <w:p w14:paraId="4C75E6D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22491C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FF86AF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static double distanceFromLineSegment(Point s, Point e, Point p) {</w:t>
      </w:r>
    </w:p>
    <w:p w14:paraId="682B3A2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if(s.compareTo(e) &gt; 0) {</w:t>
      </w:r>
    </w:p>
    <w:p w14:paraId="5D62B02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t = s;</w:t>
      </w:r>
    </w:p>
    <w:p w14:paraId="2E0C94A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 = e;</w:t>
      </w:r>
    </w:p>
    <w:p w14:paraId="33B04F6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 = t;</w:t>
      </w:r>
    </w:p>
    <w:p w14:paraId="0DE399E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F94318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33DA0A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if(isBellowOrAboveLine(s, e, p)) {</w:t>
      </w:r>
    </w:p>
    <w:p w14:paraId="0E48E39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distanceBetweenLineAndPoint(s, e, p);</w:t>
      </w:r>
    </w:p>
    <w:p w14:paraId="1D4FBED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758432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014DFD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Math.min(distanceFromPoint(s, p), distanceFromPoint(e, p));</w:t>
      </w:r>
    </w:p>
    <w:p w14:paraId="2BDD4A6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37C037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79DF95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boolean isBellowOrAboveLine(Point pointOnLine1, Point pointOnLine2, Point testPoint) {</w:t>
      </w:r>
    </w:p>
    <w:p w14:paraId="727299C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k = coefficentLine(pointOnLine1, pointOnLine2);</w:t>
      </w:r>
    </w:p>
    <w:p w14:paraId="3181483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kVertical = -1.0 / k;</w:t>
      </w:r>
    </w:p>
    <w:p w14:paraId="47BC74B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testPoint.getY() &gt; kVertical * (testPoint.getX() - pointOnLine1.getX()) + pointOnLine1.getY() &amp;&amp;</w:t>
      </w:r>
    </w:p>
    <w:p w14:paraId="23D691A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testPoint.getY() &lt; kVertical * (testPoint.getX() - pointOnLine2.getX()) + pointOnLine2.getY();</w:t>
      </w:r>
    </w:p>
    <w:p w14:paraId="799EB99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941B9D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983D9C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double coefficentLine(Point pointOnLine1, Point pointOnLine2) {</w:t>
      </w:r>
    </w:p>
    <w:p w14:paraId="6247861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(pointOnLine2.getY() - pointOnLine1.getY()) * 1.0 / (pointOnLine2.getX() - pointOnLine1.getX());</w:t>
      </w:r>
    </w:p>
    <w:p w14:paraId="6CF0A49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6E6BBB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CBD838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private static double distanceBetweenLineAndPoint(Point pointOnLine1, Point pointOnLine2, Point point) { </w:t>
      </w:r>
    </w:p>
    <w:p w14:paraId="4D6A9BA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k = coefficentLine(pointOnLine1, pointOnLine2);</w:t>
      </w:r>
    </w:p>
    <w:p w14:paraId="0DE2C49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if(k == Double.NEGATIVE_INFINITY || k == Double.POSITIVE_INFINITY) return Math.abs(point.getX() - pointOnLine1.getX());</w:t>
      </w:r>
    </w:p>
    <w:p w14:paraId="4F9D9E8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if(k ==Double.NaN) return distanceFromPoint(pointOnLine1, point);</w:t>
      </w:r>
    </w:p>
    <w:p w14:paraId="6CD7F65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Math.abs(-k * point.getX() + point.getY() - pointOnLine1.getY() + k * pointOnLine1.getX()) / Math.sqrt(k*k +1);</w:t>
      </w:r>
    </w:p>
    <w:p w14:paraId="34132CA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EA48E4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static double selectinDistance(Point mousePoint, Rectangle boundingBox) {</w:t>
      </w:r>
    </w:p>
    <w:p w14:paraId="69F33FE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A = new Point(boundingBox.getX(),boundingBox.getY());</w:t>
      </w:r>
    </w:p>
    <w:p w14:paraId="33E7D31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B = new Point(A.getX(), A.getY() + boundingBox.getHeight());</w:t>
      </w:r>
    </w:p>
    <w:p w14:paraId="5F9A067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C = new Point(A.getX() + boundingBox.getWidth(), A.getY() + boundingBox.getHeight());</w:t>
      </w:r>
    </w:p>
    <w:p w14:paraId="32F6559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D = new Point(A.getX() + boundingBox.getWidth(), A.getY());</w:t>
      </w:r>
    </w:p>
    <w:p w14:paraId="2F3EB70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AB =  GeometryUtil.distanceFromLineSegment(A, B, mousePoint);</w:t>
      </w:r>
    </w:p>
    <w:p w14:paraId="14008FB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BC =  GeometryUtil.distanceFromLineSegment(B, C, mousePoint);</w:t>
      </w:r>
    </w:p>
    <w:p w14:paraId="74952E5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CD =  GeometryUtil.distanceFromLineSegment(C, D, mousePoint);</w:t>
      </w:r>
    </w:p>
    <w:p w14:paraId="1A1FFD4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DA =  GeometryUtil.distanceFromLineSegment(D, A, mousePoint);</w:t>
      </w:r>
    </w:p>
    <w:p w14:paraId="58434FE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if(AB &lt;= boundingBox.getHeight() &amp;&amp; CD &lt;= boundingBox.getHeight() </w:t>
      </w:r>
    </w:p>
    <w:p w14:paraId="295D079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&amp;&amp; BC &lt;= boundingBox.getWidth() &amp;&amp; DA &lt;=boundingBox.getWidth()) return 0.0;</w:t>
      </w:r>
    </w:p>
    <w:p w14:paraId="70FA02C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Math.min(AB, Math.min(BC, Math.min(CD, DA)));</w:t>
      </w:r>
    </w:p>
    <w:p w14:paraId="424A5A7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BF57898" w14:textId="4E2FD7F5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1C7CBC41" w14:textId="784ED2D1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2FA8787" w14:textId="2525F9FA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--------------Point.java---------------------</w:t>
      </w:r>
    </w:p>
    <w:p w14:paraId="3CF3C0DD" w14:textId="2F028B90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520E7B8E" wp14:editId="6AD034AE">
            <wp:extent cx="1933845" cy="2076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DFAB" w14:textId="401D8F5D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 Rectangle.java ------------</w:t>
      </w:r>
    </w:p>
    <w:p w14:paraId="4911B0B6" w14:textId="22DD9FC2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2B46AB32" wp14:editId="2C5B8DC9">
            <wp:extent cx="2038635" cy="258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CD7B" w14:textId="38B2E7F6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279A102" w14:textId="6C7D741D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-----------Renderer.java-------------</w:t>
      </w:r>
    </w:p>
    <w:p w14:paraId="23DC7F5D" w14:textId="533D186B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307C740F" wp14:editId="2B6E9F86">
            <wp:extent cx="1962424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A7E5" w14:textId="16F1733A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--------------------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AbstractGraphicalObject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 ------------</w:t>
      </w:r>
    </w:p>
    <w:p w14:paraId="0338E7E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abstract class AbstractGraphicalObject implements GraphicalObject{</w:t>
      </w:r>
    </w:p>
    <w:p w14:paraId="3925653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Point[] hotPoints;</w:t>
      </w:r>
    </w:p>
    <w:p w14:paraId="6AA959E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boolean[] hotPointSelected;</w:t>
      </w:r>
    </w:p>
    <w:p w14:paraId="7DEA0E9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 selected;</w:t>
      </w:r>
    </w:p>
    <w:p w14:paraId="173E886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List&lt;GraphicalObjectListener&gt; listeners = new ArrayList&lt;&gt;();</w:t>
      </w:r>
    </w:p>
    <w:p w14:paraId="5502BCB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50DA8C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AbstractGraphicalObject(Point... hotPoints) {</w:t>
      </w:r>
    </w:p>
    <w:p w14:paraId="5810589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0622AC1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this.hotPoints = hotPoints;</w:t>
      </w:r>
    </w:p>
    <w:p w14:paraId="7B2F9F2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CFA787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FECFFB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221A10A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Point getHotPoint(int index) {</w:t>
      </w:r>
    </w:p>
    <w:p w14:paraId="5CFCB67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hotPoints[index];</w:t>
      </w:r>
    </w:p>
    <w:p w14:paraId="65F10C7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B77CFC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E6BC98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81E589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setHotPoint(int index, Point point) {</w:t>
      </w:r>
    </w:p>
    <w:p w14:paraId="7F38928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hotPoints[index] = point;</w:t>
      </w:r>
    </w:p>
    <w:p w14:paraId="38596B4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notifyListeners();</w:t>
      </w:r>
    </w:p>
    <w:p w14:paraId="59756BE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8B9EA2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F5843C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82C842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int getNumberOfHotPoints() {</w:t>
      </w:r>
    </w:p>
    <w:p w14:paraId="3ED5BC3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hotPoints.length;</w:t>
      </w:r>
    </w:p>
    <w:p w14:paraId="28A2FFE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03FD39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BA4910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735BD51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double getHotPointDistance(int index, Point mousePoint) {</w:t>
      </w:r>
    </w:p>
    <w:p w14:paraId="2509B0D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GeometryUtil.distanceFromPoint(hotPoints[index], mousePoint);</w:t>
      </w:r>
    </w:p>
    <w:p w14:paraId="7FD1DC7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104334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92EECB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83B6FA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boolean isHotPointSelected(int index) {</w:t>
      </w:r>
    </w:p>
    <w:p w14:paraId="4B38728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hotPointSelected[index];</w:t>
      </w:r>
    </w:p>
    <w:p w14:paraId="4F8F6D3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C5E3A6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5F2CC8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E9CDB0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setHotPointSelected(int index, boolean selected) {</w:t>
      </w:r>
    </w:p>
    <w:p w14:paraId="428AF3F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hotPointSelected[index] = selected;</w:t>
      </w:r>
    </w:p>
    <w:p w14:paraId="67BEC19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C16B7A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E90085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69CAB7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boolean isSelected() {</w:t>
      </w:r>
    </w:p>
    <w:p w14:paraId="236A3D4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selected;</w:t>
      </w:r>
    </w:p>
    <w:p w14:paraId="3DBED41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CDA7E3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52A0A3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  <w:t>@Override</w:t>
      </w:r>
    </w:p>
    <w:p w14:paraId="78D66C7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setSelected(boolean selected) {</w:t>
      </w:r>
    </w:p>
    <w:p w14:paraId="550D046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this.selected = selected;</w:t>
      </w:r>
    </w:p>
    <w:p w14:paraId="6F6F9DB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notifySelectionListeners();</w:t>
      </w:r>
    </w:p>
    <w:p w14:paraId="28035B3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3CE204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5B8DD1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007B0E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translate(Point delta) {</w:t>
      </w:r>
    </w:p>
    <w:p w14:paraId="1219473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(Point point : hotPoints) {</w:t>
      </w:r>
    </w:p>
    <w:p w14:paraId="6ECDA12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point.translate(delta);</w:t>
      </w:r>
    </w:p>
    <w:p w14:paraId="61AD554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1AC55A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notifyListeners();</w:t>
      </w:r>
    </w:p>
    <w:p w14:paraId="5B6007D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E18D6B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9F0D7C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addGraphicalObjectListener(GraphicalObjectListener l) {</w:t>
      </w:r>
    </w:p>
    <w:p w14:paraId="5792F63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listeners.add(l);</w:t>
      </w:r>
    </w:p>
    <w:p w14:paraId="3BFB63C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630C3E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7D86E9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517E33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removeGraphicalObjectListener(GraphicalObjectListener l) {</w:t>
      </w:r>
    </w:p>
    <w:p w14:paraId="507368B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listeners.remove(l);</w:t>
      </w:r>
    </w:p>
    <w:p w14:paraId="76857B9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9E234E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61469D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notifyListeners() {</w:t>
      </w:r>
    </w:p>
    <w:p w14:paraId="082D5AE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(GraphicalObjectListener l : listeners) {</w:t>
      </w:r>
    </w:p>
    <w:p w14:paraId="4F05759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l.graphicalObjectChanged(this);</w:t>
      </w:r>
    </w:p>
    <w:p w14:paraId="1F7CC64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0CF298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679A99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46BD58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notifySelectionListeners() {</w:t>
      </w:r>
    </w:p>
    <w:p w14:paraId="27EA930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(GraphicalObjectListener l : listeners) {</w:t>
      </w:r>
    </w:p>
    <w:p w14:paraId="6D16385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l.graphicalObjectSelectionChanged(this);</w:t>
      </w:r>
    </w:p>
    <w:p w14:paraId="087D786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080731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D4D6826" w14:textId="47DE3B81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339DAFFC" w14:textId="026C3087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D52EDB5" w14:textId="45644114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CompositeShape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.java-------------</w:t>
      </w:r>
    </w:p>
    <w:p w14:paraId="5839250D" w14:textId="4A9CD2E1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CompositeShape extends AbstractGraphicalObject {</w:t>
      </w:r>
    </w:p>
    <w:p w14:paraId="234F51D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List&lt;GraphicalObject&gt; shapes;</w:t>
      </w:r>
    </w:p>
    <w:p w14:paraId="35048BF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CompositeShape(List&lt;GraphicalObject&gt; shapes) {</w:t>
      </w:r>
    </w:p>
    <w:p w14:paraId="0A794B4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6A4AD65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this.shapes = shapes;</w:t>
      </w:r>
    </w:p>
    <w:p w14:paraId="540E7E4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B0E86F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75C752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Rectangle getBoundingBox() {</w:t>
      </w:r>
    </w:p>
    <w:p w14:paraId="0107B86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Rectangle compositeRectangle = null;</w:t>
      </w:r>
    </w:p>
    <w:p w14:paraId="20393F3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obj : shapes) {</w:t>
      </w:r>
    </w:p>
    <w:p w14:paraId="4F3A58D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if(compositeRectangle == null)</w:t>
      </w:r>
    </w:p>
    <w:p w14:paraId="0C6E7F1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compositeRectangle = obj.getBoundingBox();</w:t>
      </w:r>
    </w:p>
    <w:p w14:paraId="060D7A4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</w:t>
      </w:r>
    </w:p>
    <w:p w14:paraId="4E17E99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compositeRectangle = compositeRectangle.union(obj.getBoundingBox());</w:t>
      </w:r>
    </w:p>
    <w:p w14:paraId="0669988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C0E50BC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compositeRectangle;</w:t>
      </w:r>
    </w:p>
    <w:p w14:paraId="6C3C0B4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689412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A94CB4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94774C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double selectionDistance(Point mousePoint) {</w:t>
      </w:r>
    </w:p>
    <w:p w14:paraId="7556E3A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Rectangle boundingBox = getBoundingBox();</w:t>
      </w:r>
    </w:p>
    <w:p w14:paraId="2168922E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GeometryUtil.selectinDistance(mousePoint, boundingBox);</w:t>
      </w:r>
    </w:p>
    <w:p w14:paraId="43BCA2C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6BDDC1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CB0A3B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F84682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render(Renderer r) {</w:t>
      </w:r>
    </w:p>
    <w:p w14:paraId="659CC2D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shapes.forEach(g -&gt; g.render(r));</w:t>
      </w:r>
    </w:p>
    <w:p w14:paraId="49EB72B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89BE02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EF3B2B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261C72F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getShapeName() {</w:t>
      </w:r>
    </w:p>
    <w:p w14:paraId="2C7469E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TODO Auto-generated method stub</w:t>
      </w:r>
    </w:p>
    <w:p w14:paraId="0910289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null;</w:t>
      </w:r>
    </w:p>
    <w:p w14:paraId="4BF15ED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5CFB32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C1975C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7C72DA0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GraphicalObject duplicate() {</w:t>
      </w:r>
    </w:p>
    <w:p w14:paraId="3F2E3C0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TODO Auto-generated method stub</w:t>
      </w:r>
    </w:p>
    <w:p w14:paraId="6BC19768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null;</w:t>
      </w:r>
    </w:p>
    <w:p w14:paraId="7CDA59D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FB50D5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FCD3E5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FDD358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getShapeID() {</w:t>
      </w:r>
    </w:p>
    <w:p w14:paraId="245B05B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"@COMP";</w:t>
      </w:r>
    </w:p>
    <w:p w14:paraId="52F6DB2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3423E4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F5D400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76F2D62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load(Stack&lt;GraphicalObject&gt; stack, String data) {</w:t>
      </w:r>
    </w:p>
    <w:p w14:paraId="3F2CC96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String[] parts = data.split(" ");</w:t>
      </w:r>
    </w:p>
    <w:p w14:paraId="3437C5EB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if(parts.length != 1) throw new IllegalArgumentException("Shape: "+getShapeID()+" očekuje 1 argumenta");</w:t>
      </w:r>
    </w:p>
    <w:p w14:paraId="5AB09D1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44884C1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size = Integer.parseInt(parts[0]);</w:t>
      </w:r>
    </w:p>
    <w:p w14:paraId="3BDBA6B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List&lt;GraphicalObject&gt; shapes = IntStream.range(0, size).mapToObj(i -&gt; stack.pop()).collect(Collectors.toList());</w:t>
      </w:r>
    </w:p>
    <w:p w14:paraId="749748DD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stack.push(new CompositeShape(shapes));</w:t>
      </w:r>
    </w:p>
    <w:p w14:paraId="6AD341B1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(NumberFormatException e) {</w:t>
      </w:r>
    </w:p>
    <w:p w14:paraId="458C036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throw new IllegalArgumentException(e);</w:t>
      </w:r>
    </w:p>
    <w:p w14:paraId="276C94F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B9B80D4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7AA083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10A704A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8828AD9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save(List&lt;String&gt; rows) {</w:t>
      </w:r>
    </w:p>
    <w:p w14:paraId="131550A5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rows.add(getShapeID() + " " + shapes.size());</w:t>
      </w:r>
    </w:p>
    <w:p w14:paraId="33C3968F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173A827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List&lt;GraphicalObject&gt; getShapes() {</w:t>
      </w:r>
    </w:p>
    <w:p w14:paraId="7D06CB33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shapes;</w:t>
      </w:r>
    </w:p>
    <w:p w14:paraId="08AE62D6" w14:textId="77777777" w:rsidR="00075A35" w:rsidRP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B8E6198" w14:textId="68891905" w:rsidR="00075A35" w:rsidRDefault="00075A35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75A35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6E91C342" w14:textId="412476CA" w:rsidR="002D1ACA" w:rsidRDefault="002D1ACA" w:rsidP="00075A35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78F5836" w14:textId="77777777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B4E64CB" w14:textId="231E4205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 xml:space="preserve">----------------- 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DocumentModel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 -------------------</w:t>
      </w:r>
    </w:p>
    <w:p w14:paraId="29B8A50B" w14:textId="6137F8BD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DocumentModel {</w:t>
      </w:r>
    </w:p>
    <w:p w14:paraId="2BA0647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33B48C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final static double SELECTION_PROXIMITY = 10;</w:t>
      </w:r>
    </w:p>
    <w:p w14:paraId="5462E2F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0A8EE5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Kolekcija svih grafičkih objekata:</w:t>
      </w:r>
    </w:p>
    <w:p w14:paraId="1BCBB78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List&lt;GraphicalObject&gt; objects = new ArrayList&lt;&gt;();</w:t>
      </w:r>
    </w:p>
    <w:p w14:paraId="714C73B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Read-Only proxy oko kolekcije grafičkih objekata:</w:t>
      </w:r>
    </w:p>
    <w:p w14:paraId="1CFFD36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List&lt;GraphicalObject&gt; roObjects = Collections.unmodifiableList(objects);</w:t>
      </w:r>
    </w:p>
    <w:p w14:paraId="1D5DD89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Kolekcija prijavljenih promatrača:</w:t>
      </w:r>
    </w:p>
    <w:p w14:paraId="344A8E8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List&lt;DocumentModelListener&gt; listeners = new ArrayList&lt;&gt;();</w:t>
      </w:r>
    </w:p>
    <w:p w14:paraId="2B4A353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Kolekcija selektiranih objekata:</w:t>
      </w:r>
    </w:p>
    <w:p w14:paraId="58E97CD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List&lt;GraphicalObject&gt; selectedObjects = new ArrayList&lt;&gt;();</w:t>
      </w:r>
    </w:p>
    <w:p w14:paraId="106629F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Read-Only proxy oko kolekcije selektiranih objekata:</w:t>
      </w:r>
    </w:p>
    <w:p w14:paraId="3A6543A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List&lt;GraphicalObject&gt; roSelectedObjects = Collections.unmodifiableList(selectedObjects);</w:t>
      </w:r>
    </w:p>
    <w:p w14:paraId="59E1EDE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B6FCD1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Promatrač koji će biti registriran nad svim objektima crteža...</w:t>
      </w:r>
    </w:p>
    <w:p w14:paraId="1B1CE5D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final GraphicalObjectListener goListener = new GraphicalObjectListener() {</w:t>
      </w:r>
    </w:p>
    <w:p w14:paraId="3EA96EA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5079DF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043F2A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graphicalObjectChanged(GraphicalObject go) {</w:t>
      </w:r>
    </w:p>
    <w:p w14:paraId="19C00BE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notifyListeners();</w:t>
      </w:r>
    </w:p>
    <w:p w14:paraId="7794F7E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8F73D1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FEFBC6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B1A95F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5F86F4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graphicalObjectSelectionChanged(GraphicalObject go) {</w:t>
      </w:r>
    </w:p>
    <w:p w14:paraId="06D1363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if(go.isSelected()) selectedObjects.add(go);</w:t>
      </w:r>
    </w:p>
    <w:p w14:paraId="2319531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selectedObjects.remove(go);</w:t>
      </w:r>
    </w:p>
    <w:p w14:paraId="1D94756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notifyListeners();</w:t>
      </w:r>
    </w:p>
    <w:p w14:paraId="63692CD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4EAED7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3A46CC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65EF09B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E551E2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Konstruktor...</w:t>
      </w:r>
    </w:p>
    <w:p w14:paraId="42739CF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DocumentModel() {}</w:t>
      </w:r>
    </w:p>
    <w:p w14:paraId="685A33F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788119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Brisanje svih objekata iz modela (pazite da se sve potrebno odregistrira)</w:t>
      </w:r>
    </w:p>
    <w:p w14:paraId="6A18F5D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i potom obavijeste svi promatrači modela</w:t>
      </w:r>
    </w:p>
    <w:p w14:paraId="5A9D688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clear() {</w:t>
      </w:r>
    </w:p>
    <w:p w14:paraId="63C071F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obj: objects) {</w:t>
      </w:r>
    </w:p>
    <w:p w14:paraId="68E1DA6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removeGraphicalObject(obj);</w:t>
      </w:r>
    </w:p>
    <w:p w14:paraId="3B84F6B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6FA8F8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notifyListeners();</w:t>
      </w:r>
    </w:p>
    <w:p w14:paraId="0560B98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AB9821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9C1CD8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Dodavanje objekta u dokument (pazite je li već selektiran; registrirajte model kao promatrača)</w:t>
      </w:r>
    </w:p>
    <w:p w14:paraId="4AF7A8D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addGraphicalObject(GraphicalObject obj) {</w:t>
      </w:r>
    </w:p>
    <w:p w14:paraId="1A14007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if(obj.isSelected()) {</w:t>
      </w:r>
    </w:p>
    <w:p w14:paraId="0C61B07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selectedObjects.add(obj);</w:t>
      </w:r>
    </w:p>
    <w:p w14:paraId="1ABB8E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85CC38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objects.add(obj);</w:t>
      </w:r>
    </w:p>
    <w:p w14:paraId="09C625F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obj.addGraphicalObjectListener(goListener);</w:t>
      </w:r>
    </w:p>
    <w:p w14:paraId="11AACA8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0292C9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6A0342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AFDCF2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Uklanjanje objekta iz dokumenta (pazite je li već selektiran; odregistrirajte model kao promatrača)</w:t>
      </w:r>
    </w:p>
    <w:p w14:paraId="2601D9B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removeGraphicalObject(GraphicalObject obj) {</w:t>
      </w:r>
    </w:p>
    <w:p w14:paraId="300A691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if(obj.isSelected()) {</w:t>
      </w:r>
    </w:p>
    <w:p w14:paraId="1A6EA43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selectedObjects.remove(obj);</w:t>
      </w:r>
    </w:p>
    <w:p w14:paraId="219EE4C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7BB06A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objects.remove(obj);</w:t>
      </w:r>
    </w:p>
    <w:p w14:paraId="0CFBDB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obj.removeGraphicalObjectListener(goListener);</w:t>
      </w:r>
    </w:p>
    <w:p w14:paraId="3526C0C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ABF739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DC1DF5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1A0E52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Vrati nepromjenjivu listu postojećih objekata (izmjene smiju ići samo kroz metode modela)</w:t>
      </w:r>
    </w:p>
    <w:p w14:paraId="7483713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List&lt;GraphicalObject&gt; list() {</w:t>
      </w:r>
    </w:p>
    <w:p w14:paraId="719A39D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roObjects;</w:t>
      </w:r>
    </w:p>
    <w:p w14:paraId="44A9F39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6F3369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B81D19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Prijava...</w:t>
      </w:r>
    </w:p>
    <w:p w14:paraId="3E52511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addDocumentModelListener(DocumentModelListener l) {</w:t>
      </w:r>
    </w:p>
    <w:p w14:paraId="76FCD07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listeners.add(l);</w:t>
      </w:r>
    </w:p>
    <w:p w14:paraId="5BD6568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8C21EB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A21D3C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Odjava...</w:t>
      </w:r>
    </w:p>
    <w:p w14:paraId="5EC6966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removeDocumentModelListener(DocumentModelListener l) {</w:t>
      </w:r>
    </w:p>
    <w:p w14:paraId="03855CE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listeners.remove(l);</w:t>
      </w:r>
    </w:p>
    <w:p w14:paraId="2E495E6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FB6C15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12454D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Obavještavanje...</w:t>
      </w:r>
    </w:p>
    <w:p w14:paraId="59D6957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notifyListeners() {</w:t>
      </w:r>
    </w:p>
    <w:p w14:paraId="1830D14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for(DocumentModelListener l : listeners) {</w:t>
      </w:r>
    </w:p>
    <w:p w14:paraId="23D9122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l.documentChange();</w:t>
      </w:r>
    </w:p>
    <w:p w14:paraId="5999D34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D4A5F3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932E14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FF9FC4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Vrati nepromjenjivu listu selektiranih objekata</w:t>
      </w:r>
    </w:p>
    <w:p w14:paraId="544EDC5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List&lt;GraphicalObject&gt; getSelectedObjects() {</w:t>
      </w:r>
    </w:p>
    <w:p w14:paraId="7068058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roSelectedObjects;</w:t>
      </w:r>
    </w:p>
    <w:p w14:paraId="61A97CB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E223C7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2758B3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Pomakni predani objekt u listi objekata na jedno mjesto kasnije...</w:t>
      </w:r>
    </w:p>
    <w:p w14:paraId="326AF12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Time će se on iscrtati kasnije (pa će time možda veći dio biti vidljiv)</w:t>
      </w:r>
    </w:p>
    <w:p w14:paraId="4BB36BF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increaseZ(GraphicalObject go) {</w:t>
      </w:r>
    </w:p>
    <w:p w14:paraId="3D42D9E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moveZForDelta(go, 1);</w:t>
      </w:r>
    </w:p>
    <w:p w14:paraId="48AE123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notifyListeners();</w:t>
      </w:r>
    </w:p>
    <w:p w14:paraId="58FE852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746FE9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9A19D0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Pomakni predani objekt u listi objekata na jedno mjesto ranije...</w:t>
      </w:r>
    </w:p>
    <w:p w14:paraId="0811FBE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decreaseZ(GraphicalObject go) {</w:t>
      </w:r>
    </w:p>
    <w:p w14:paraId="34F95EA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moveZForDelta(go, -1);</w:t>
      </w:r>
    </w:p>
    <w:p w14:paraId="5DB1EE8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notifyListeners();</w:t>
      </w:r>
    </w:p>
    <w:p w14:paraId="0E19CA6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E75AA5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314301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moveZForDelta(GraphicalObject go, int delta) {</w:t>
      </w:r>
    </w:p>
    <w:p w14:paraId="4886629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index = objects.indexOf(go);</w:t>
      </w:r>
    </w:p>
    <w:p w14:paraId="6681DC9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if(index ==  -1) return;</w:t>
      </w:r>
    </w:p>
    <w:p w14:paraId="1EF8E94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if(index + delta &lt; 0 || index + delta &gt; objects.size() -1 ) return;</w:t>
      </w:r>
    </w:p>
    <w:p w14:paraId="4E1ACAE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objects.remove(index);</w:t>
      </w:r>
    </w:p>
    <w:p w14:paraId="74E7900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objects.add(index + delta ,go);</w:t>
      </w:r>
    </w:p>
    <w:p w14:paraId="728E5E7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ACC204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3FE29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Pronađi postoji li u modelu neki objekt koji klik na točku koja je</w:t>
      </w:r>
    </w:p>
    <w:p w14:paraId="2891469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predana kao argument selektira i vrati ga ili vrati null. Točka selektira</w:t>
      </w:r>
    </w:p>
    <w:p w14:paraId="684E9F1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objekt kojemu je najbliža uz uvjet da ta udaljenost nije veća od</w:t>
      </w:r>
    </w:p>
    <w:p w14:paraId="2B394B8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SELECTION_PROXIMITY. Status selektiranosti objekta ova metoda NE dira.</w:t>
      </w:r>
    </w:p>
    <w:p w14:paraId="5014748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GraphicalObject findSelectedGraphicalObject(Point mousePoint) {</w:t>
      </w:r>
    </w:p>
    <w:p w14:paraId="3BC6649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min = SELECTION_PROXIMITY;</w:t>
      </w:r>
    </w:p>
    <w:p w14:paraId="450E962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goRet = null;</w:t>
      </w:r>
    </w:p>
    <w:p w14:paraId="5BA33C1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go: objects) {</w:t>
      </w:r>
    </w:p>
    <w:p w14:paraId="2044599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if(go.selectionDistance(mousePoint) &lt; min) {</w:t>
      </w:r>
    </w:p>
    <w:p w14:paraId="792D50D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min = go.selectionDistance(mousePoint);</w:t>
      </w:r>
    </w:p>
    <w:p w14:paraId="5A832C4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goRet = go;</w:t>
      </w:r>
    </w:p>
    <w:p w14:paraId="7546C0D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65FD2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5219B3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goRet;</w:t>
      </w:r>
    </w:p>
    <w:p w14:paraId="454BCC6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7ED028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A85D11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Pronađi da li u predanom objektu predana točka miša selektira neki hot-point.</w:t>
      </w:r>
    </w:p>
    <w:p w14:paraId="6AB39BC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Točka miša selektira onaj hot-point objekta kojemu je najbliža uz uvjet da ta</w:t>
      </w:r>
    </w:p>
    <w:p w14:paraId="076CDAA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// udaljenost nije veća od SELECTION_PROXIMITY. Vraća se indeks hot-pointa </w:t>
      </w:r>
    </w:p>
    <w:p w14:paraId="760CB73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// kojeg bi predana točka selektirala ili -1 ako takve nema. Status selekcije </w:t>
      </w:r>
    </w:p>
    <w:p w14:paraId="60DEB46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se pri tome NE dira.</w:t>
      </w:r>
    </w:p>
    <w:p w14:paraId="5ABC401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int findSelectedHotPoint(GraphicalObject object, Point mousePoint) {</w:t>
      </w:r>
    </w:p>
    <w:p w14:paraId="02F4912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min = SELECTION_PROXIMITY;</w:t>
      </w:r>
    </w:p>
    <w:p w14:paraId="7B72096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index = -1;</w:t>
      </w:r>
    </w:p>
    <w:p w14:paraId="60DF3B5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i = 0; i&lt; object.getNumberOfHotPoints(); i++) {</w:t>
      </w:r>
    </w:p>
    <w:p w14:paraId="6EF351E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hp = GeometryUtil.distanceFromPoint(object.getHotPoint(i),mousePoint);</w:t>
      </w:r>
    </w:p>
    <w:p w14:paraId="07996BE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if(hp &lt; min) {</w:t>
      </w:r>
    </w:p>
    <w:p w14:paraId="23CD28E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index = i;</w:t>
      </w:r>
    </w:p>
    <w:p w14:paraId="10A6F14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min = hp;</w:t>
      </w:r>
    </w:p>
    <w:p w14:paraId="6F83C01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C6DC14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99D534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index;</w:t>
      </w:r>
    </w:p>
    <w:p w14:paraId="1AB8AC2C" w14:textId="39B1D53F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EEDEC84" w14:textId="764EB3BD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68CFFDC0" w14:textId="3600EA4A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 DocumnetModelListener.java---------</w:t>
      </w:r>
    </w:p>
    <w:p w14:paraId="44526268" w14:textId="2284357E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685B8A8B" wp14:editId="5C28F0EC">
            <wp:extent cx="1857634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D666" w14:textId="17FAC028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--------------GraphicalObject.java -------------</w:t>
      </w:r>
    </w:p>
    <w:p w14:paraId="4B9AC7C0" w14:textId="6D34089A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03AF76E" w14:textId="09AA8F9B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68EF0918" wp14:editId="4D6E7B7C">
            <wp:extent cx="3801110" cy="34867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3F550" w14:textId="2987428E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99ABFBF" w14:textId="75366A82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------------------GraphicalObjectListener.java-------</w:t>
      </w:r>
    </w:p>
    <w:p w14:paraId="3EFAE813" w14:textId="79D8DE88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09D41F26" wp14:editId="1E2E0F99">
            <wp:extent cx="3467584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0789" w14:textId="77777777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62AC8E9" w14:textId="33C034A8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-------------------LineSegment.java----------------</w:t>
      </w:r>
    </w:p>
    <w:p w14:paraId="68D98F29" w14:textId="1332FD44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LineSegment extends AbstractGraphicalObject{</w:t>
      </w:r>
    </w:p>
    <w:p w14:paraId="7D55F42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58386D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LineSegment(Point start, Point end) {</w:t>
      </w:r>
    </w:p>
    <w:p w14:paraId="01D8622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super(start,end);</w:t>
      </w:r>
    </w:p>
    <w:p w14:paraId="65399A8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TODO Auto-generated constructor stub</w:t>
      </w:r>
    </w:p>
    <w:p w14:paraId="6DE90CC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09BE47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LineSegment() {</w:t>
      </w:r>
    </w:p>
    <w:p w14:paraId="17988FA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this(new Point(0, 0), new Point(10, 0));</w:t>
      </w:r>
    </w:p>
    <w:p w14:paraId="52CC057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7FB3DA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C787D0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560E46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Rectangle getBoundingBox() {</w:t>
      </w:r>
    </w:p>
    <w:p w14:paraId="61266D0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minX = Math.min(getHotPoint(0).getX(), getHotPoint(1).getX());</w:t>
      </w:r>
    </w:p>
    <w:p w14:paraId="1A316ED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minY = Math.min(getHotPoint(0).getY(), getHotPoint(1).getY());</w:t>
      </w:r>
    </w:p>
    <w:p w14:paraId="757560D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maxX = Math.max(getHotPoint(0).getX(), getHotPoint(1).getX());</w:t>
      </w:r>
    </w:p>
    <w:p w14:paraId="331180F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maxY = Math.max(getHotPoint(0).getY(), getHotPoint(1).getY());</w:t>
      </w:r>
    </w:p>
    <w:p w14:paraId="418E0BB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Rectangle(minX, minY, maxX-minX, maxY-minY);</w:t>
      </w:r>
    </w:p>
    <w:p w14:paraId="0163CF2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D0F186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72836A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CC6A1F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double selectionDistance(Point mousePoint) {</w:t>
      </w:r>
    </w:p>
    <w:p w14:paraId="4B40DBE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GeometryUtil.distanceFromLineSegment(getHotPoint(0), getHotPoint(1), mousePoint);</w:t>
      </w:r>
    </w:p>
    <w:p w14:paraId="1240C57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9E562C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00BCE6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FFB0CC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render(Renderer r) {</w:t>
      </w:r>
    </w:p>
    <w:p w14:paraId="0D261EB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r.drawLine(getHotPoint(0), getHotPoint(1));</w:t>
      </w:r>
    </w:p>
    <w:p w14:paraId="0A740B1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0DA8AA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B06414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A03DA8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0E31F5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getShapeName() {</w:t>
      </w:r>
    </w:p>
    <w:p w14:paraId="6435620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"Linija";</w:t>
      </w:r>
    </w:p>
    <w:p w14:paraId="6EFFA80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0DEC2F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CE9E86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4848DA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GraphicalObject duplicate() {</w:t>
      </w:r>
    </w:p>
    <w:p w14:paraId="3C3A42C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LineSegment(getHotPoint(0).duplicate(), getHotPoint(1).duplicate());</w:t>
      </w:r>
    </w:p>
    <w:p w14:paraId="2220148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3C1134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10E660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06C504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getShapeID() {</w:t>
      </w:r>
    </w:p>
    <w:p w14:paraId="5651007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"@LINE";</w:t>
      </w:r>
    </w:p>
    <w:p w14:paraId="7C8CEB4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52A80E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AA0A2E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F95F7C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load(Stack&lt;GraphicalObject&gt; stack, String data) {</w:t>
      </w:r>
    </w:p>
    <w:p w14:paraId="474F0C7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String[] parts = data.split(" ");</w:t>
      </w:r>
    </w:p>
    <w:p w14:paraId="3E9E318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if(parts.length != 4) throw new IllegalArgumentException("Shape: "+getShapeID()+" očekuje 4 argumenta");</w:t>
      </w:r>
    </w:p>
    <w:p w14:paraId="55DE20D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459FB9E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s = new Point(Integer.parseInt(parts[0]), Integer.parseInt(parts[1]));</w:t>
      </w:r>
    </w:p>
    <w:p w14:paraId="1BAC3AF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e = new Point(Integer.parseInt(parts[2]), Integer.parseInt(parts[3]));</w:t>
      </w:r>
    </w:p>
    <w:p w14:paraId="395F2AB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stack.push(new LineSegment(s, e));</w:t>
      </w:r>
    </w:p>
    <w:p w14:paraId="12F57FA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(NumberFormatException e) {</w:t>
      </w:r>
    </w:p>
    <w:p w14:paraId="6F2FCC3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throw new IllegalArgumentException(e);</w:t>
      </w:r>
    </w:p>
    <w:p w14:paraId="17BB297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231691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C9A0C3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CD3B14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0443DE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save(List&lt;String&gt; rows) {</w:t>
      </w:r>
    </w:p>
    <w:p w14:paraId="35082D7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s = getHotPoint(0);</w:t>
      </w:r>
    </w:p>
    <w:p w14:paraId="15C5514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e = getHotPoint(1);</w:t>
      </w:r>
    </w:p>
    <w:p w14:paraId="4DCBCDD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String line = getShapeID() + " "  +s.getX()+ " " +s.getY()+ " " + e.getX() + " " + e.getY(); </w:t>
      </w:r>
    </w:p>
    <w:p w14:paraId="4B528599" w14:textId="7D7E6063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rows.add(line);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}}</w:t>
      </w:r>
    </w:p>
    <w:p w14:paraId="2043F703" w14:textId="44A50E09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 Oval.java-----------------</w:t>
      </w:r>
    </w:p>
    <w:p w14:paraId="0169D37A" w14:textId="1FEE9E84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Oval extends AbstractGraphicalObject{</w:t>
      </w:r>
    </w:p>
    <w:p w14:paraId="53E2B18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AC2844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Oval(Point down, Point right) {</w:t>
      </w:r>
    </w:p>
    <w:p w14:paraId="535A82F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super(down,right);</w:t>
      </w:r>
    </w:p>
    <w:p w14:paraId="525F4DB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D36503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7AFE77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Oval() {</w:t>
      </w:r>
    </w:p>
    <w:p w14:paraId="524F440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this(new Point(0, 10), new Point(10, 0));</w:t>
      </w:r>
    </w:p>
    <w:p w14:paraId="45F28AA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4BEF48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CB7A52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C4889C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Rectangle getBoundingBox() {</w:t>
      </w:r>
    </w:p>
    <w:p w14:paraId="25DAC71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heigth = (getHotPoint(1).getX() - getHotPoint(0).getX()) * 2;</w:t>
      </w:r>
    </w:p>
    <w:p w14:paraId="551402B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weigth = (getHotPoint(0).getY() - getHotPoint(1).getY()) *2 ;</w:t>
      </w:r>
    </w:p>
    <w:p w14:paraId="7BB7EB2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Rectangle(getHotPoint(1).getX() - heigth, getHotPoint(0).getY() - weigth, heigth, weigth);</w:t>
      </w:r>
    </w:p>
    <w:p w14:paraId="59C559D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3144DC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CF84F0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CFD0FA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double selectionDistance(Point mousePoint) {</w:t>
      </w:r>
    </w:p>
    <w:p w14:paraId="334D213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Rectangle boundingBox = getBoundingBox();</w:t>
      </w:r>
    </w:p>
    <w:p w14:paraId="30FF849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GeometryUtil.selectinDistance(mousePoint, boundingBox);</w:t>
      </w:r>
    </w:p>
    <w:p w14:paraId="558E26E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977B03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FB09D6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59252D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render(Renderer r) {</w:t>
      </w:r>
    </w:p>
    <w:p w14:paraId="5980588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Rectangle boundingBox = getBoundingBox();</w:t>
      </w:r>
    </w:p>
    <w:p w14:paraId="2BD0C76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p = getHotPoint(0).getX();</w:t>
      </w:r>
    </w:p>
    <w:p w14:paraId="037F63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q = getHotPoint(1).getY();</w:t>
      </w:r>
    </w:p>
    <w:p w14:paraId="491F13A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Point[] points = eclipsePoints(p, q, boundingBox.getWidth() / 2, boundingBox.getHeight() / 2);</w:t>
      </w:r>
    </w:p>
    <w:p w14:paraId="4842A00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r.fillPolygon(points);</w:t>
      </w:r>
    </w:p>
    <w:p w14:paraId="3F02E22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CAA93F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6FB1B2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srediste S(p,q), a velika poluos, b mala poluos</w:t>
      </w:r>
    </w:p>
    <w:p w14:paraId="4A4CCE6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Point[] eclipsePoints(int p,int q, int a, int b) {</w:t>
      </w:r>
    </w:p>
    <w:p w14:paraId="7F962FB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List&lt;Point&gt; points = new ArrayList&lt;Point&gt;();</w:t>
      </w:r>
    </w:p>
    <w:p w14:paraId="3FB1361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lastX = 0;</w:t>
      </w:r>
    </w:p>
    <w:p w14:paraId="0C756D5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y = q + b; y &gt;= q - b; y--) {</w:t>
      </w:r>
    </w:p>
    <w:p w14:paraId="0FEFAF8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double x = a * 1.0 /b * Math.sqrt(b*b - Math.pow((y - q),2));</w:t>
      </w:r>
    </w:p>
    <w:p w14:paraId="792D34C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xInt = Math.round((float)x);</w:t>
      </w:r>
    </w:p>
    <w:p w14:paraId="564F216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//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if(y != q + b &amp;&amp; xInt == lastX) continue;</w:t>
      </w:r>
    </w:p>
    <w:p w14:paraId="34C1DF6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//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lastX = xInt;</w:t>
      </w:r>
    </w:p>
    <w:p w14:paraId="0CA49B4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points.add(new Point(xInt + p, y));</w:t>
      </w:r>
    </w:p>
    <w:p w14:paraId="21E6E93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28D895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Stream.concat(</w:t>
      </w:r>
    </w:p>
    <w:p w14:paraId="7ADACEC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points.stream().skip(1),</w:t>
      </w:r>
    </w:p>
    <w:p w14:paraId="373CACD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IntStream.</w:t>
      </w:r>
    </w:p>
    <w:p w14:paraId="2DC0C08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range(0, points.size()).</w:t>
      </w:r>
    </w:p>
    <w:p w14:paraId="56A7BD6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mapToObj(i -&gt; {</w:t>
      </w:r>
    </w:p>
    <w:p w14:paraId="7C19427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index = points.size() - i - 1;</w:t>
      </w:r>
    </w:p>
    <w:p w14:paraId="70180F0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point = points.get(index);</w:t>
      </w:r>
    </w:p>
    <w:p w14:paraId="6606193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Point((point.getX() - p) * -1 + p, point.getY());</w:t>
      </w:r>
    </w:p>
    <w:p w14:paraId="13018B4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}).skip(1)).toArray(Point[]::new);</w:t>
      </w:r>
    </w:p>
    <w:p w14:paraId="3D48DCC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F4AFB7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A9EB68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5CD949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getShapeName() {</w:t>
      </w:r>
    </w:p>
    <w:p w14:paraId="1ACA312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"Oval";</w:t>
      </w:r>
    </w:p>
    <w:p w14:paraId="59CBBBB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7EE526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CDCD06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E32D64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GraphicalObject duplicate() {</w:t>
      </w:r>
    </w:p>
    <w:p w14:paraId="4F54499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Oval(getHotPoint(0).duplicate(), getHotPoint(1).duplicate());</w:t>
      </w:r>
    </w:p>
    <w:p w14:paraId="6F98558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2174D2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2F6C05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F3D527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getShapeID() {</w:t>
      </w:r>
    </w:p>
    <w:p w14:paraId="0E90C9E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"@OVAL";</w:t>
      </w:r>
    </w:p>
    <w:p w14:paraId="639DE79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BC9D1A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87C2EE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F1F77A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load(Stack&lt;GraphicalObject&gt; stack, String data) {</w:t>
      </w:r>
    </w:p>
    <w:p w14:paraId="553F376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String[] parts = data.split(" ");</w:t>
      </w:r>
    </w:p>
    <w:p w14:paraId="753D91E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if(parts.length != 4) throw new IllegalArgumentException("Shape: "+getShapeID()+" očekuje 4 argumenta");</w:t>
      </w:r>
    </w:p>
    <w:p w14:paraId="561263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1A86659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right = new Point(Integer.parseInt(parts[0]), Integer.parseInt(parts[1]));</w:t>
      </w:r>
    </w:p>
    <w:p w14:paraId="30F372B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down = new Point(Integer.parseInt(parts[2]), Integer.parseInt(parts[3]));</w:t>
      </w:r>
    </w:p>
    <w:p w14:paraId="0683FCA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stack.push(new Oval(down,right));</w:t>
      </w:r>
    </w:p>
    <w:p w14:paraId="1080019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(NumberFormatException e) {</w:t>
      </w:r>
    </w:p>
    <w:p w14:paraId="19C9A17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throw new IllegalArgumentException(e);</w:t>
      </w:r>
    </w:p>
    <w:p w14:paraId="674376F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237D8C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384AF4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444EDD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366248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09448C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save(List&lt;String&gt; rows) {</w:t>
      </w:r>
    </w:p>
    <w:p w14:paraId="53B9C0A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s = getHotPoint(1);</w:t>
      </w:r>
    </w:p>
    <w:p w14:paraId="1821B5B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e = getHotPoint(0);</w:t>
      </w:r>
    </w:p>
    <w:p w14:paraId="604619D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String line = getShapeID() + " "  +s.getX()+ " " +s.getY()+ " " + e.getX() + " " + e.getY(); </w:t>
      </w:r>
    </w:p>
    <w:p w14:paraId="7C5ACC9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rows.add(line);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26865A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8631341" w14:textId="0B184691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3D57CD3E" w14:textId="30039B6E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56E94C5" w14:textId="0EC6288C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SVGRendererImpl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 ---------------</w:t>
      </w:r>
    </w:p>
    <w:p w14:paraId="4AE5D1F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SVGRendererImpl implements Renderer {</w:t>
      </w:r>
    </w:p>
    <w:p w14:paraId="6DB425F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320D0D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List&lt;String&gt; lines = new ArrayList&lt;&gt;();</w:t>
      </w:r>
    </w:p>
    <w:p w14:paraId="0CF8A1C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Path filePath;</w:t>
      </w:r>
    </w:p>
    <w:p w14:paraId="3963D2D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59C8A1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SVGRendererImpl(Path filePath) {</w:t>
      </w:r>
    </w:p>
    <w:p w14:paraId="216AD4E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this.filePath = filePath;</w:t>
      </w:r>
    </w:p>
    <w:p w14:paraId="1A77348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lines.add(</w:t>
      </w:r>
    </w:p>
    <w:p w14:paraId="6A27143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"""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83FF89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&lt;svg xmlns="http://www.w3.org/2000/svg"</w:t>
      </w:r>
    </w:p>
    <w:p w14:paraId="492FCA6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    xmlns:xlink="http://www.w3.org/1999/xlink"&gt;</w:t>
      </w:r>
    </w:p>
    <w:p w14:paraId="4975022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"""</w:t>
      </w:r>
    </w:p>
    <w:p w14:paraId="28E13EA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</w:p>
    <w:p w14:paraId="642C8ED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C718F1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B8B919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close() throws IOException {</w:t>
      </w:r>
    </w:p>
    <w:p w14:paraId="445E249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lines.add("&lt;/svg&gt;");</w:t>
      </w:r>
    </w:p>
    <w:p w14:paraId="6AAE14D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if(filePath != null) {</w:t>
      </w:r>
    </w:p>
    <w:p w14:paraId="3363269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byte[] podatci = lines.stream().collect(Collectors.joining("\n")).getBytes(StandardCharsets.UTF_8);</w:t>
      </w:r>
    </w:p>
    <w:p w14:paraId="7DCD6E6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Files.write(filePath, podatci);</w:t>
      </w:r>
    </w:p>
    <w:p w14:paraId="4D11AB6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9E87E2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u lines još dodaj završni tag SVG dokumenta: &lt;/svg&gt;</w:t>
      </w:r>
    </w:p>
    <w:p w14:paraId="273D91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sve retke u listi lines zapiši na disk u datoteku</w:t>
      </w:r>
    </w:p>
    <w:p w14:paraId="0009F04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...</w:t>
      </w:r>
    </w:p>
    <w:p w14:paraId="18531B7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750CDD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1F5880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370D49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drawLine(Point s, Point e) {</w:t>
      </w:r>
    </w:p>
    <w:p w14:paraId="5A980FA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lines.add("&lt;line x1=\""+s.getX()+"\"  y1=\""+s.getY()+"\" x2=\""+e.getX()+"\"   y2=\""+e.getY()+"\" style=\"stroke:#0000FF;\"/&gt;");</w:t>
      </w:r>
    </w:p>
    <w:p w14:paraId="169D5B0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DB8E6F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981750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672C16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fillPolygon(Point[] points) {</w:t>
      </w:r>
    </w:p>
    <w:p w14:paraId="5B72EAB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start = "&lt;polygon points=\"";</w:t>
      </w:r>
    </w:p>
    <w:p w14:paraId="62A3DF0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end = "\" style=\"stroke:#FF0000; fill:#0000FF;\"/&gt;";</w:t>
      </w:r>
    </w:p>
    <w:p w14:paraId="43AEDF6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lines.add(Stream.of(points).</w:t>
      </w:r>
    </w:p>
    <w:p w14:paraId="26BCB16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map(p -&gt; p.getX() + "," + p.getY()).</w:t>
      </w:r>
    </w:p>
    <w:p w14:paraId="2FEDBCF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collect(Collectors.joining(" ",start,end))</w:t>
      </w:r>
    </w:p>
    <w:p w14:paraId="4E772AB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</w:p>
    <w:p w14:paraId="3F232EDE" w14:textId="630E3715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8B5E241" w14:textId="3364119F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2104D74E" w14:textId="7ED3AE98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9DE07B0" w14:textId="215684E6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------------State.java--------------</w:t>
      </w:r>
    </w:p>
    <w:p w14:paraId="3C7BEDB1" w14:textId="6A1CCA0F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7DC441A1" wp14:editId="0F35318B">
            <wp:extent cx="2924583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E6D" w14:textId="490795EF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30FBDE0" w14:textId="4DF4223A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9D1DB78" w14:textId="72DD609C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1D02E98" w14:textId="1A9842AE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E42CF4C" w14:textId="77777777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35AFD26" w14:textId="1166F641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088D7AE" w14:textId="6C84B4F2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>---------------IdleState.java-----------</w:t>
      </w:r>
    </w:p>
    <w:p w14:paraId="3601E904" w14:textId="41980183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drawing>
          <wp:inline distT="0" distB="0" distL="0" distR="0" wp14:anchorId="4BB1E5AE" wp14:editId="3A1E9071">
            <wp:extent cx="3210373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DCD9" w14:textId="4A0F4F2A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85CD686" w14:textId="73175189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09FEC47" w14:textId="52612F61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AddShapeState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.java---------------</w:t>
      </w:r>
    </w:p>
    <w:p w14:paraId="42AD6B4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AddShapeState extends IdleState {</w:t>
      </w:r>
    </w:p>
    <w:p w14:paraId="11F8EAE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55808D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GraphicalObject prototype;</w:t>
      </w:r>
    </w:p>
    <w:p w14:paraId="6D57FC0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DocumentModel model;</w:t>
      </w:r>
    </w:p>
    <w:p w14:paraId="636D06F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8B10AF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AddShapeState(GraphicalObject prototype, DocumentModel model) {</w:t>
      </w:r>
    </w:p>
    <w:p w14:paraId="6AFEB2B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481C1D6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this.prototype = prototype;</w:t>
      </w:r>
    </w:p>
    <w:p w14:paraId="79A003E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this.model = model;</w:t>
      </w:r>
    </w:p>
    <w:p w14:paraId="0AC2A3D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81335C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404187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C2B9E5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mouseDown(Point mousePoint, boolean shiftDown, boolean ctrlDown) {</w:t>
      </w:r>
    </w:p>
    <w:p w14:paraId="60674FC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og = prototype.duplicate();</w:t>
      </w:r>
    </w:p>
    <w:p w14:paraId="766C075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model.addGraphicalObject(og);</w:t>
      </w:r>
    </w:p>
    <w:p w14:paraId="2961849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og.translate(mousePoint);</w:t>
      </w:r>
    </w:p>
    <w:p w14:paraId="1D2890D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84A395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E24FDCC" w14:textId="229E11A7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25180484" w14:textId="2572156B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16868BA" w14:textId="29BC858F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-------------------EraserState.java-------------</w:t>
      </w:r>
    </w:p>
    <w:p w14:paraId="78F3465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EraserState extends IdleState {</w:t>
      </w:r>
    </w:p>
    <w:p w14:paraId="27DD722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DocumentModel model;</w:t>
      </w:r>
    </w:p>
    <w:p w14:paraId="7571558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Set&lt;GraphicalObject&gt; removeObjects = new HashSet&lt;GraphicalObject&gt;();</w:t>
      </w:r>
    </w:p>
    <w:p w14:paraId="17EBE71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List&lt;Point&gt; points = new ArrayList&lt;Point&gt;();</w:t>
      </w:r>
    </w:p>
    <w:p w14:paraId="500CB09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1E0B31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EraserState(DocumentModel model) {</w:t>
      </w:r>
    </w:p>
    <w:p w14:paraId="7443E97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6C61B36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this.model = model;</w:t>
      </w:r>
    </w:p>
    <w:p w14:paraId="7B2C89C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6AF626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15ED6A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E5E427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mouseDragged(Point mousePoint) {</w:t>
      </w:r>
    </w:p>
    <w:p w14:paraId="312817E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points.add(mousePoint);</w:t>
      </w:r>
    </w:p>
    <w:p w14:paraId="6A2B03D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model.notifyListeners();</w:t>
      </w:r>
    </w:p>
    <w:p w14:paraId="0F401F8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 = model.findSelectedGraphicalObject(mousePoint);</w:t>
      </w:r>
    </w:p>
    <w:p w14:paraId="2A0693F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if(go == null) return;</w:t>
      </w:r>
    </w:p>
    <w:p w14:paraId="5967A30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removeObjects.add(go);</w:t>
      </w:r>
    </w:p>
    <w:p w14:paraId="77E723A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94EC5A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E00B24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BC4A40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mouseUp(Point mousePoint, boolean shiftDown, boolean ctrlDown) {</w:t>
      </w:r>
    </w:p>
    <w:p w14:paraId="21D4ECD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go : removeObjects) {</w:t>
      </w:r>
    </w:p>
    <w:p w14:paraId="008EE79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model.removeGraphicalObject(go);</w:t>
      </w:r>
    </w:p>
    <w:p w14:paraId="0556A25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79F607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points.clear();</w:t>
      </w:r>
    </w:p>
    <w:p w14:paraId="6845822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model.notifyListeners();</w:t>
      </w:r>
    </w:p>
    <w:p w14:paraId="4D9F95A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E3CB59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A0FCCE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B34B2C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afterDraw(Renderer r) {</w:t>
      </w:r>
    </w:p>
    <w:p w14:paraId="3FBB55A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i = 1; i&lt;points.size();i++) {</w:t>
      </w:r>
    </w:p>
    <w:p w14:paraId="10D2E8C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r.drawLine(points.get(i-1), points.get(i));</w:t>
      </w:r>
    </w:p>
    <w:p w14:paraId="0639CC3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25C990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568423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BC2191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onLeaving() {</w:t>
      </w:r>
    </w:p>
    <w:p w14:paraId="104A708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removeObjects.clear();</w:t>
      </w:r>
    </w:p>
    <w:p w14:paraId="12CB188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points.clear();</w:t>
      </w:r>
    </w:p>
    <w:p w14:paraId="14798D3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8BA3CE1" w14:textId="405C999D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3B7DEDA2" w14:textId="78A915B1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--------------------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SelectShapeState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.java---------------</w:t>
      </w:r>
    </w:p>
    <w:p w14:paraId="64F7F1E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SelectShapeState extends IdleState {</w:t>
      </w:r>
    </w:p>
    <w:p w14:paraId="1708A8C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23F9D0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Map&lt;Integer, Runnable&gt; KEYS = new HashMap&lt;&gt;();</w:t>
      </w:r>
    </w:p>
    <w:p w14:paraId="1D78F5D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createKeys() {</w:t>
      </w:r>
    </w:p>
    <w:p w14:paraId="447CAF3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KEYS.put(KeyEvent.VK_PLUS,() -&gt; {</w:t>
      </w:r>
    </w:p>
    <w:p w14:paraId="7E5BD1C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if(model.getSelectedObjects().size() != 1) return;</w:t>
      </w:r>
    </w:p>
    <w:p w14:paraId="238CEEC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 = model.getSelectedObjects().get(0);</w:t>
      </w:r>
    </w:p>
    <w:p w14:paraId="70B2315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model.increaseZ(go);</w:t>
      </w:r>
    </w:p>
    <w:p w14:paraId="7F1CEFD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142ACFE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KEYS.put(KeyEvent.VK_MINUS,() -&gt; {</w:t>
      </w:r>
    </w:p>
    <w:p w14:paraId="4977541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if(model.getSelectedObjects().size() != 1) return;</w:t>
      </w:r>
    </w:p>
    <w:p w14:paraId="01E201E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 = model.getSelectedObjects().get(0);</w:t>
      </w:r>
    </w:p>
    <w:p w14:paraId="566EAA1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model.decreaseZ(go);</w:t>
      </w:r>
    </w:p>
    <w:p w14:paraId="6E802BA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46172A0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KEYS.put(KeyEvent.VK_G, () -&gt; {</w:t>
      </w:r>
    </w:p>
    <w:p w14:paraId="01B3A39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List&lt;GraphicalObject&gt; objects = new ArrayList&lt;GraphicalObject&gt;(model.getSelectedObjects());</w:t>
      </w:r>
    </w:p>
    <w:p w14:paraId="63986E7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obj: objects) {</w:t>
      </w:r>
    </w:p>
    <w:p w14:paraId="69D1A59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model.removeGraphicalObject(obj);</w:t>
      </w:r>
    </w:p>
    <w:p w14:paraId="2AC9853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0086B2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 = new CompositeShape(objects);</w:t>
      </w:r>
    </w:p>
    <w:p w14:paraId="2E032DF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model.addGraphicalObject(go);</w:t>
      </w:r>
    </w:p>
    <w:p w14:paraId="4B06B65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go.setSelected(true);</w:t>
      </w:r>
    </w:p>
    <w:p w14:paraId="5B8F0DF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model.notifyListeners();</w:t>
      </w:r>
    </w:p>
    <w:p w14:paraId="1A18749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373D518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KEYS.put(KeyEvent.VK_U, () -&gt; {</w:t>
      </w:r>
    </w:p>
    <w:p w14:paraId="466D298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if(model.getSelectedObjects().size() != 1) return;</w:t>
      </w:r>
    </w:p>
    <w:p w14:paraId="64DF853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 = model.getSelectedObjects().get(0);</w:t>
      </w:r>
    </w:p>
    <w:p w14:paraId="6E07B43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if(!(go instanceof CompositeShape)) return;</w:t>
      </w:r>
    </w:p>
    <w:p w14:paraId="3899F5F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CompositeShape cs = (CompositeShape) go;</w:t>
      </w:r>
    </w:p>
    <w:p w14:paraId="057D663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List&lt;GraphicalObject&gt; objects = cs.getShapes();</w:t>
      </w:r>
    </w:p>
    <w:p w14:paraId="36C7E86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model.removeGraphicalObject(go);</w:t>
      </w:r>
    </w:p>
    <w:p w14:paraId="2E2BCB1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object: objects) {</w:t>
      </w:r>
    </w:p>
    <w:p w14:paraId="611B7EC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model.addGraphicalObject(object);</w:t>
      </w:r>
    </w:p>
    <w:p w14:paraId="76DCA74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object.setSelected(true);</w:t>
      </w:r>
    </w:p>
    <w:p w14:paraId="0A0A7E6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FA0EC7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model.notifyListeners();</w:t>
      </w:r>
    </w:p>
    <w:p w14:paraId="6B9BAAE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DF74EE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39BEE8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01AAAB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0A147AD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EB83DD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D29A83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2262B0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DocumentModel model;</w:t>
      </w:r>
    </w:p>
    <w:p w14:paraId="5D4D937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int HP_SIZE = 4;</w:t>
      </w:r>
    </w:p>
    <w:p w14:paraId="041F39F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CFF644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SelectShapeState(DocumentModel model) {</w:t>
      </w:r>
    </w:p>
    <w:p w14:paraId="2CB64CA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68A6CB1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this.model = model;</w:t>
      </w:r>
    </w:p>
    <w:p w14:paraId="61C98B2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createKeys();</w:t>
      </w:r>
    </w:p>
    <w:p w14:paraId="0BEBCBD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FF859F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5A1190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04ACEF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mouseDown(Point mousePoint, boolean shiftDown, boolean ctrlDown) {</w:t>
      </w:r>
    </w:p>
    <w:p w14:paraId="40F3430F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if(!ctrlDown) {</w:t>
      </w:r>
    </w:p>
    <w:p w14:paraId="4F60620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onLeaving();</w:t>
      </w:r>
    </w:p>
    <w:p w14:paraId="3F9E712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C66C1C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newGo= model.findSelectedGraphicalObject(mousePoint);</w:t>
      </w:r>
    </w:p>
    <w:p w14:paraId="4D23B68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if(newGo == null) return;</w:t>
      </w:r>
    </w:p>
    <w:p w14:paraId="6E1DE90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newGo.setSelected(true);</w:t>
      </w:r>
    </w:p>
    <w:p w14:paraId="0C80994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C858220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8DDE21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mouseDragged(Point mousePoint) {</w:t>
      </w:r>
    </w:p>
    <w:p w14:paraId="2337456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if(model.getSelectedObjects().size() == 1) {</w:t>
      </w:r>
    </w:p>
    <w:p w14:paraId="1A6D567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GraphicalObject go = model.getSelectedObjects().get(0);</w:t>
      </w:r>
    </w:p>
    <w:p w14:paraId="6F9B880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indexSelectedHotPoint = model.findSelectedHotPoint(go, mousePoint);</w:t>
      </w:r>
    </w:p>
    <w:p w14:paraId="3CBE11C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if(indexSelectedHotPoint == -1) return;</w:t>
      </w:r>
    </w:p>
    <w:p w14:paraId="62BC600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go.setHotPoint(indexSelectedHotPoint, mousePoint);</w:t>
      </w:r>
    </w:p>
    <w:p w14:paraId="6FBD900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64AB34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ACBC1A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5D19D0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582029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keyPressed(int keyCode) {</w:t>
      </w:r>
    </w:p>
    <w:p w14:paraId="37A9332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//System.out.println(keyCode);</w:t>
      </w:r>
    </w:p>
    <w:p w14:paraId="711CBED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Runnable action = KEYS.get(keyCode);</w:t>
      </w:r>
    </w:p>
    <w:p w14:paraId="76D1AC6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if(action != null) action.run();</w:t>
      </w:r>
    </w:p>
    <w:p w14:paraId="64D08A2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F5172D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2B0103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76B64A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afterDraw(Renderer r, GraphicalObject go) {</w:t>
      </w:r>
    </w:p>
    <w:p w14:paraId="0E011D8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if(go.isSelected()) {</w:t>
      </w:r>
    </w:p>
    <w:p w14:paraId="5BD5B89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Rectangle boundingBox = go.getBoundingBox();</w:t>
      </w:r>
    </w:p>
    <w:p w14:paraId="3117C48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//Kutevi Oval</w:t>
      </w:r>
    </w:p>
    <w:p w14:paraId="77DAA3E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A = new Point(boundingBox.getX(),boundingBox.getY());</w:t>
      </w:r>
    </w:p>
    <w:p w14:paraId="19CE348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B = new Point(A.getX(), A.getY() + boundingBox.getHeight());</w:t>
      </w:r>
    </w:p>
    <w:p w14:paraId="16C2CD1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C = new Point(A.getX() + boundingBox.getWidth(), A.getY() + boundingBox.getHeight());</w:t>
      </w:r>
    </w:p>
    <w:p w14:paraId="4A42598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D = new Point(A.getX() + boundingBox.getWidth(), A.getY());</w:t>
      </w:r>
    </w:p>
    <w:p w14:paraId="6E713AA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r.drawLine(A, B);</w:t>
      </w:r>
    </w:p>
    <w:p w14:paraId="08E4E64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r.drawLine(B, C);</w:t>
      </w:r>
    </w:p>
    <w:p w14:paraId="5061F233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r.drawLine(C, D);</w:t>
      </w:r>
    </w:p>
    <w:p w14:paraId="58957D4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r.drawLine(D, A);</w:t>
      </w:r>
    </w:p>
    <w:p w14:paraId="79F3ABB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if(model.getSelectedObjects().size() == 1) drawHotPoints(r,go);</w:t>
      </w:r>
    </w:p>
    <w:p w14:paraId="14104C2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0471E02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3570D6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DA986E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drawHotPoints(Renderer r,GraphicalObject go) {</w:t>
      </w:r>
    </w:p>
    <w:p w14:paraId="7BAA0484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i = 0; i &lt; go.getNumberOfHotPoints(); i++) {</w:t>
      </w:r>
    </w:p>
    <w:p w14:paraId="447C34AA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hp = go.getHotPoint(i);</w:t>
      </w:r>
    </w:p>
    <w:p w14:paraId="6BFD293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A = new Point(hp.getX() - HP_SIZE, hp.getY() - HP_SIZE);</w:t>
      </w:r>
    </w:p>
    <w:p w14:paraId="6A22D31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B = new Point(hp.getX() + HP_SIZE, hp.getY() - HP_SIZE);</w:t>
      </w:r>
    </w:p>
    <w:p w14:paraId="5508BE2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C = new Point(hp.getX() + HP_SIZE, hp.getY() + HP_SIZE);</w:t>
      </w:r>
    </w:p>
    <w:p w14:paraId="4B73726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Point D = new Point(hp.getX() - HP_SIZE, hp.getY() + HP_SIZE);</w:t>
      </w:r>
    </w:p>
    <w:p w14:paraId="26F88E8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r.drawLine(A, B);</w:t>
      </w:r>
    </w:p>
    <w:p w14:paraId="28813C05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r.drawLine(B, C);</w:t>
      </w:r>
    </w:p>
    <w:p w14:paraId="00E8574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r.drawLine(C, D);</w:t>
      </w:r>
    </w:p>
    <w:p w14:paraId="6C68C88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r.drawLine(D, A);</w:t>
      </w:r>
    </w:p>
    <w:p w14:paraId="0AE1FAC7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A5E5C91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111E9F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749608E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509E76C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800112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onLeaving() {</w:t>
      </w:r>
    </w:p>
    <w:p w14:paraId="559E9C78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List&lt;GraphicalObject&gt; objects = new ArrayList&lt;GraphicalObject&gt;(model.getSelectedObjects());</w:t>
      </w:r>
    </w:p>
    <w:p w14:paraId="40E5943D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for(GraphicalObject obj: objects) {</w:t>
      </w:r>
    </w:p>
    <w:p w14:paraId="4274D089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obj.setSelected(false);</w:t>
      </w:r>
    </w:p>
    <w:p w14:paraId="1670F296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6171DAB" w14:textId="77777777" w:rsidR="002D1ACA" w:rsidRP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9B330FD" w14:textId="3FD9CCF0" w:rsidR="002D1ACA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2D1ACA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7A1F79C6" w14:textId="77777777" w:rsidR="002D1ACA" w:rsidRPr="00FD55D4" w:rsidRDefault="002D1ACA" w:rsidP="002D1ACA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sectPr w:rsidR="002D1ACA" w:rsidRPr="00FD55D4" w:rsidSect="00FD55D4"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22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DF"/>
    <w:rsid w:val="00075A35"/>
    <w:rsid w:val="002D1ACA"/>
    <w:rsid w:val="00686B5A"/>
    <w:rsid w:val="00832DDF"/>
    <w:rsid w:val="00FC1CF3"/>
    <w:rsid w:val="00F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1488"/>
  <w15:chartTrackingRefBased/>
  <w15:docId w15:val="{C56D9969-BFCB-41FC-A1F7-652B3F50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Documents\Custom%20Office%20Templates\code_pri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code_print_template</Template>
  <TotalTime>20</TotalTime>
  <Pages>11</Pages>
  <Words>4403</Words>
  <Characters>25098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 Pavičić</cp:lastModifiedBy>
  <cp:revision>2</cp:revision>
  <dcterms:created xsi:type="dcterms:W3CDTF">2021-06-01T08:47:00Z</dcterms:created>
  <dcterms:modified xsi:type="dcterms:W3CDTF">2021-06-01T09:07:00Z</dcterms:modified>
</cp:coreProperties>
</file>